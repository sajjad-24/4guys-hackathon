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58DFAB0C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48166E0C" w14:textId="77777777" w:rsidR="002F6E35" w:rsidRDefault="009035F5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163121" w:rsidRPr="00163121">
              <w:t>January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1F88A99D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14:paraId="600AF062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021730" w:themeFill="accent1" w:themeFillShade="80"/>
          </w:tcPr>
          <w:p w14:paraId="17B1E259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021730" w:themeFill="accent1" w:themeFillShade="80"/>
          </w:tcPr>
          <w:p w14:paraId="1E4534E5" w14:textId="77777777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163121">
              <w:t>2022</w:t>
            </w:r>
            <w:r>
              <w:fldChar w:fldCharType="end"/>
            </w:r>
          </w:p>
        </w:tc>
      </w:tr>
      <w:tr w:rsidR="002F6E35" w14:paraId="58CEA3D3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1EB4CC7A" w14:textId="77777777" w:rsidR="002F6E35" w:rsidRDefault="002F6E3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191514E0" w14:textId="77777777" w:rsidR="002F6E35" w:rsidRDefault="002F6E3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47D6CC9D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B0F87D704D5C421EBB82AEEBF791D2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0A6FB650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7AB1DAAC" w14:textId="77777777" w:rsidR="002F6E35" w:rsidRDefault="00163121">
            <w:pPr>
              <w:pStyle w:val="Days"/>
            </w:pPr>
            <w:sdt>
              <w:sdtPr>
                <w:id w:val="8650153"/>
                <w:placeholder>
                  <w:docPart w:val="B40D910D2535439BB84406A2B018D1FD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141F00DB" w14:textId="77777777" w:rsidR="002F6E35" w:rsidRDefault="00163121">
            <w:pPr>
              <w:pStyle w:val="Days"/>
            </w:pPr>
            <w:sdt>
              <w:sdtPr>
                <w:id w:val="-1517691135"/>
                <w:placeholder>
                  <w:docPart w:val="D2C70992E3E343DCAC12422B8FFE3593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04709B84" w14:textId="77777777" w:rsidR="002F6E35" w:rsidRDefault="00163121">
            <w:pPr>
              <w:pStyle w:val="Days"/>
            </w:pPr>
            <w:sdt>
              <w:sdtPr>
                <w:id w:val="-1684429625"/>
                <w:placeholder>
                  <w:docPart w:val="BB57F1ECFD5D4FC2AACAB9727DC930DD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6F0AD524" w14:textId="77777777" w:rsidR="002F6E35" w:rsidRDefault="00163121">
            <w:pPr>
              <w:pStyle w:val="Days"/>
            </w:pPr>
            <w:sdt>
              <w:sdtPr>
                <w:id w:val="-1188375605"/>
                <w:placeholder>
                  <w:docPart w:val="454CA3C8BDF04559BFE34DD5A2509F85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0D9FBD25" w14:textId="77777777" w:rsidR="002F6E35" w:rsidRDefault="00163121">
            <w:pPr>
              <w:pStyle w:val="Days"/>
            </w:pPr>
            <w:sdt>
              <w:sdtPr>
                <w:id w:val="1991825489"/>
                <w:placeholder>
                  <w:docPart w:val="7E0E0ADAFDFF494C8BA38AAC45B6B923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4427D9AE" w14:textId="77777777" w:rsidR="002F6E35" w:rsidRDefault="00163121">
            <w:pPr>
              <w:pStyle w:val="Days"/>
            </w:pPr>
            <w:sdt>
              <w:sdtPr>
                <w:id w:val="115736794"/>
                <w:placeholder>
                  <w:docPart w:val="8091A2B47DC54ACAB81F23585145086B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14:paraId="44855818" w14:textId="77777777" w:rsidTr="002F6E35">
        <w:tc>
          <w:tcPr>
            <w:tcW w:w="2054" w:type="dxa"/>
            <w:tcBorders>
              <w:bottom w:val="nil"/>
            </w:tcBorders>
          </w:tcPr>
          <w:p w14:paraId="16748C2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63121">
              <w:instrText>Saturday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031D4AB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63121">
              <w:instrText>Saturday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163121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FA21C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2B85A7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63121">
              <w:instrText>Saturday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163121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FA21C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572955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63121">
              <w:instrText>Saturday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163121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7A49F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7D800DA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63121">
              <w:instrText>Saturday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163121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55798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4A5614C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63121">
              <w:instrText>Saturday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163121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55798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79259A0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63121">
              <w:instrText>Saturday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1A3A8D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1A3A8D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63121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163121">
              <w:rPr>
                <w:noProof/>
              </w:rPr>
              <w:t>1</w:t>
            </w:r>
            <w:r>
              <w:fldChar w:fldCharType="end"/>
            </w:r>
          </w:p>
        </w:tc>
      </w:tr>
      <w:tr w:rsidR="002F6E35" w14:paraId="63798E99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A916C0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7EB3F09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6DE0FF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0174C73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8DCA9D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6BD98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884A34E" w14:textId="77777777" w:rsidR="002F6E35" w:rsidRDefault="002F6E35"/>
        </w:tc>
      </w:tr>
      <w:tr w:rsidR="002F6E35" w14:paraId="174E5032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9606450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163121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1F53E0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16312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858B09E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163121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D7C415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163121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2E46DD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163121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055CD6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163121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6B4F600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163121">
              <w:rPr>
                <w:noProof/>
              </w:rPr>
              <w:t>8</w:t>
            </w:r>
            <w:r>
              <w:fldChar w:fldCharType="end"/>
            </w:r>
          </w:p>
        </w:tc>
      </w:tr>
      <w:tr w:rsidR="002F6E35" w14:paraId="41C9B82B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267492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F6D755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53A87B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174F81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F5E027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4924C7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B8CC0B5" w14:textId="77777777" w:rsidR="002F6E35" w:rsidRDefault="002F6E35"/>
        </w:tc>
      </w:tr>
      <w:tr w:rsidR="002F6E35" w14:paraId="324034C0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2AB3058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163121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C6AA14C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163121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1BAA7D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163121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0C6BF8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163121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3AE4349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163121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F58058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163121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EDA281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163121">
              <w:rPr>
                <w:noProof/>
              </w:rPr>
              <w:t>15</w:t>
            </w:r>
            <w:r>
              <w:fldChar w:fldCharType="end"/>
            </w:r>
          </w:p>
        </w:tc>
      </w:tr>
      <w:tr w:rsidR="002F6E35" w14:paraId="679309DF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434670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961DAC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A13C117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E3684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924F66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A0D1898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37556E3" w14:textId="77777777" w:rsidR="002F6E35" w:rsidRDefault="002F6E35"/>
        </w:tc>
      </w:tr>
      <w:tr w:rsidR="002F6E35" w14:paraId="21FEB640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EEE8DD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163121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0C39B03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163121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B1EA73F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163121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202D7C2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163121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21BE5F9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163121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35259A6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163121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9461E2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163121">
              <w:rPr>
                <w:noProof/>
              </w:rPr>
              <w:t>22</w:t>
            </w:r>
            <w:r>
              <w:fldChar w:fldCharType="end"/>
            </w:r>
          </w:p>
        </w:tc>
      </w:tr>
      <w:tr w:rsidR="002F6E35" w14:paraId="516070D3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3A27C0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B7E17E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F66D0B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6616B8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267B1C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F1AEF1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7520A42" w14:textId="77777777" w:rsidR="002F6E35" w:rsidRDefault="002F6E35"/>
        </w:tc>
      </w:tr>
      <w:tr w:rsidR="002F6E35" w14:paraId="258822FA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BD5293D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163121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163121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63121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163121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63121">
              <w:rPr>
                <w:noProof/>
              </w:rPr>
              <w:instrText>23</w:instrText>
            </w:r>
            <w:r>
              <w:fldChar w:fldCharType="end"/>
            </w:r>
            <w:r>
              <w:fldChar w:fldCharType="separate"/>
            </w:r>
            <w:r w:rsidR="00163121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B9BFA2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163121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163121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63121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163121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63121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163121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9D880B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163121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163121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63121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163121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63121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163121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1CE981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163121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163121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63121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163121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63121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163121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DAD794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163121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163121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63121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163121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63121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163121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31196B7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163121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163121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63121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163121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63121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163121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4CFDE19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163121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163121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63121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163121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63121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163121">
              <w:rPr>
                <w:noProof/>
              </w:rPr>
              <w:t>29</w:t>
            </w:r>
            <w:r>
              <w:fldChar w:fldCharType="end"/>
            </w:r>
          </w:p>
        </w:tc>
      </w:tr>
      <w:tr w:rsidR="002F6E35" w14:paraId="7282A454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72B285A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5BDE6F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151FA9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106D4B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E1C0963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4A0F3A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DB13672" w14:textId="77777777" w:rsidR="002F6E35" w:rsidRDefault="002F6E35"/>
        </w:tc>
      </w:tr>
      <w:tr w:rsidR="002F6E35" w14:paraId="4F32645A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18E72075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163121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163121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63121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163121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63121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163121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75D4D861" w14:textId="7777777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163121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163121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63121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163121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 w:rsidR="00163121">
              <w:fldChar w:fldCharType="separate"/>
            </w:r>
            <w:r w:rsidR="00163121">
              <w:rPr>
                <w:noProof/>
              </w:rPr>
              <w:instrText>31</w:instrText>
            </w:r>
            <w:r>
              <w:fldChar w:fldCharType="end"/>
            </w:r>
            <w:r w:rsidR="00163121">
              <w:fldChar w:fldCharType="separate"/>
            </w:r>
            <w:r w:rsidR="00163121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017E0411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5A6EB958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4C95583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1AE26127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79B5D17B" w14:textId="77777777" w:rsidR="002F6E35" w:rsidRDefault="002F6E35">
            <w:pPr>
              <w:pStyle w:val="Dates"/>
            </w:pPr>
          </w:p>
        </w:tc>
      </w:tr>
      <w:tr w:rsidR="002F6E35" w14:paraId="6A2A8557" w14:textId="77777777" w:rsidTr="002F6E35">
        <w:trPr>
          <w:trHeight w:hRule="exact" w:val="907"/>
        </w:trPr>
        <w:tc>
          <w:tcPr>
            <w:tcW w:w="2054" w:type="dxa"/>
          </w:tcPr>
          <w:p w14:paraId="5B40B686" w14:textId="77777777" w:rsidR="002F6E35" w:rsidRDefault="002F6E35"/>
        </w:tc>
        <w:tc>
          <w:tcPr>
            <w:tcW w:w="2055" w:type="dxa"/>
          </w:tcPr>
          <w:p w14:paraId="5CA706BF" w14:textId="77777777" w:rsidR="002F6E35" w:rsidRDefault="002F6E35"/>
        </w:tc>
        <w:tc>
          <w:tcPr>
            <w:tcW w:w="2055" w:type="dxa"/>
          </w:tcPr>
          <w:p w14:paraId="0EBAC5F3" w14:textId="77777777" w:rsidR="002F6E35" w:rsidRDefault="002F6E35"/>
        </w:tc>
        <w:tc>
          <w:tcPr>
            <w:tcW w:w="2055" w:type="dxa"/>
          </w:tcPr>
          <w:p w14:paraId="2E48B8B8" w14:textId="77777777" w:rsidR="002F6E35" w:rsidRDefault="002F6E35"/>
        </w:tc>
        <w:tc>
          <w:tcPr>
            <w:tcW w:w="2055" w:type="dxa"/>
          </w:tcPr>
          <w:p w14:paraId="36E34296" w14:textId="77777777" w:rsidR="002F6E35" w:rsidRDefault="002F6E35"/>
        </w:tc>
        <w:tc>
          <w:tcPr>
            <w:tcW w:w="2055" w:type="dxa"/>
          </w:tcPr>
          <w:p w14:paraId="477E42DE" w14:textId="77777777" w:rsidR="002F6E35" w:rsidRDefault="002F6E35"/>
        </w:tc>
        <w:tc>
          <w:tcPr>
            <w:tcW w:w="2055" w:type="dxa"/>
          </w:tcPr>
          <w:p w14:paraId="51D81856" w14:textId="77777777" w:rsidR="002F6E35" w:rsidRDefault="002F6E35"/>
        </w:tc>
      </w:tr>
    </w:tbl>
    <w:p w14:paraId="7C4A3C3C" w14:textId="77777777"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7C03" w14:textId="77777777" w:rsidR="00163121" w:rsidRDefault="00163121">
      <w:pPr>
        <w:spacing w:before="0" w:after="0"/>
      </w:pPr>
      <w:r>
        <w:separator/>
      </w:r>
    </w:p>
  </w:endnote>
  <w:endnote w:type="continuationSeparator" w:id="0">
    <w:p w14:paraId="0038FF30" w14:textId="77777777" w:rsidR="00163121" w:rsidRDefault="001631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572A" w14:textId="77777777" w:rsidR="00163121" w:rsidRDefault="00163121">
      <w:pPr>
        <w:spacing w:before="0" w:after="0"/>
      </w:pPr>
      <w:r>
        <w:separator/>
      </w:r>
    </w:p>
  </w:footnote>
  <w:footnote w:type="continuationSeparator" w:id="0">
    <w:p w14:paraId="3BA1817E" w14:textId="77777777" w:rsidR="00163121" w:rsidRDefault="0016312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-01-2022"/>
    <w:docVar w:name="MonthStart" w:val="01-01-2022"/>
    <w:docVar w:name="ShowDynamicGuides" w:val="1"/>
    <w:docVar w:name="ShowMarginGuides" w:val="0"/>
    <w:docVar w:name="ShowOutlines" w:val="0"/>
    <w:docVar w:name="ShowStaticGuides" w:val="0"/>
  </w:docVars>
  <w:rsids>
    <w:rsidRoot w:val="00163121"/>
    <w:rsid w:val="00056814"/>
    <w:rsid w:val="0006779F"/>
    <w:rsid w:val="000A20FE"/>
    <w:rsid w:val="0011772B"/>
    <w:rsid w:val="00163121"/>
    <w:rsid w:val="001A3A8D"/>
    <w:rsid w:val="001C5DC3"/>
    <w:rsid w:val="0027720C"/>
    <w:rsid w:val="002F6E35"/>
    <w:rsid w:val="003D7DDA"/>
    <w:rsid w:val="00406C2A"/>
    <w:rsid w:val="00454FED"/>
    <w:rsid w:val="004C5B17"/>
    <w:rsid w:val="005562FE"/>
    <w:rsid w:val="00557989"/>
    <w:rsid w:val="007564A4"/>
    <w:rsid w:val="007777B1"/>
    <w:rsid w:val="007A49F2"/>
    <w:rsid w:val="00874C9A"/>
    <w:rsid w:val="009035F5"/>
    <w:rsid w:val="00944085"/>
    <w:rsid w:val="00946A27"/>
    <w:rsid w:val="009A0FFF"/>
    <w:rsid w:val="00A4654E"/>
    <w:rsid w:val="00A73BBF"/>
    <w:rsid w:val="00AB29FA"/>
    <w:rsid w:val="00B70858"/>
    <w:rsid w:val="00B8151A"/>
    <w:rsid w:val="00C11D39"/>
    <w:rsid w:val="00C71D73"/>
    <w:rsid w:val="00C7735D"/>
    <w:rsid w:val="00CB1C1C"/>
    <w:rsid w:val="00D17693"/>
    <w:rsid w:val="00DE6C1E"/>
    <w:rsid w:val="00DF051F"/>
    <w:rsid w:val="00DF32DE"/>
    <w:rsid w:val="00E0264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EEF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052F61" w:themeColor="accent1" w:shadow="1"/>
        <w:left w:val="single" w:sz="2" w:space="10" w:color="052F61" w:themeColor="accent1" w:shadow="1"/>
        <w:bottom w:val="single" w:sz="2" w:space="10" w:color="052F61" w:themeColor="accent1" w:shadow="1"/>
        <w:right w:val="single" w:sz="2" w:space="10" w:color="052F61" w:themeColor="accent1" w:shadow="1"/>
      </w:pBdr>
      <w:ind w:left="1152" w:right="1152"/>
    </w:pPr>
    <w:rPr>
      <w:i/>
      <w:iCs/>
      <w:color w:val="052F61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052F61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052F6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052F6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02173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02173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2173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F47C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jjad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F87D704D5C421EBB82AEEBF791D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40CEC-85ED-454D-9AAC-D474BC9BCBAD}"/>
      </w:docPartPr>
      <w:docPartBody>
        <w:p w:rsidR="00000000" w:rsidRDefault="00C25297">
          <w:pPr>
            <w:pStyle w:val="B0F87D704D5C421EBB82AEEBF791D2CC"/>
          </w:pPr>
          <w:r>
            <w:t>Sunday</w:t>
          </w:r>
        </w:p>
      </w:docPartBody>
    </w:docPart>
    <w:docPart>
      <w:docPartPr>
        <w:name w:val="B40D910D2535439BB84406A2B018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D13DC-3142-40C7-A201-B3DA521877B2}"/>
      </w:docPartPr>
      <w:docPartBody>
        <w:p w:rsidR="00000000" w:rsidRDefault="00C25297">
          <w:pPr>
            <w:pStyle w:val="B40D910D2535439BB84406A2B018D1FD"/>
          </w:pPr>
          <w:r>
            <w:t>Monday</w:t>
          </w:r>
        </w:p>
      </w:docPartBody>
    </w:docPart>
    <w:docPart>
      <w:docPartPr>
        <w:name w:val="D2C70992E3E343DCAC12422B8FFE3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19E07-1323-4354-94BC-EA401789B10B}"/>
      </w:docPartPr>
      <w:docPartBody>
        <w:p w:rsidR="00000000" w:rsidRDefault="00C25297">
          <w:pPr>
            <w:pStyle w:val="D2C70992E3E343DCAC12422B8FFE3593"/>
          </w:pPr>
          <w:r>
            <w:t>Tuesday</w:t>
          </w:r>
        </w:p>
      </w:docPartBody>
    </w:docPart>
    <w:docPart>
      <w:docPartPr>
        <w:name w:val="BB57F1ECFD5D4FC2AACAB9727DC93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8D43-EFEC-4AAE-921E-F465D042A106}"/>
      </w:docPartPr>
      <w:docPartBody>
        <w:p w:rsidR="00000000" w:rsidRDefault="00C25297">
          <w:pPr>
            <w:pStyle w:val="BB57F1ECFD5D4FC2AACAB9727DC930DD"/>
          </w:pPr>
          <w:r>
            <w:t>Wednesday</w:t>
          </w:r>
        </w:p>
      </w:docPartBody>
    </w:docPart>
    <w:docPart>
      <w:docPartPr>
        <w:name w:val="454CA3C8BDF04559BFE34DD5A2509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E4A3-634D-4F07-BC5C-65A32B958FA5}"/>
      </w:docPartPr>
      <w:docPartBody>
        <w:p w:rsidR="00000000" w:rsidRDefault="00C25297">
          <w:pPr>
            <w:pStyle w:val="454CA3C8BDF04559BFE34DD5A2509F85"/>
          </w:pPr>
          <w:r>
            <w:t>Thursday</w:t>
          </w:r>
        </w:p>
      </w:docPartBody>
    </w:docPart>
    <w:docPart>
      <w:docPartPr>
        <w:name w:val="7E0E0ADAFDFF494C8BA38AAC45B6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67448-765F-4E4F-AFDA-1BDFB1A21DE9}"/>
      </w:docPartPr>
      <w:docPartBody>
        <w:p w:rsidR="00000000" w:rsidRDefault="00C25297">
          <w:pPr>
            <w:pStyle w:val="7E0E0ADAFDFF494C8BA38AAC45B6B923"/>
          </w:pPr>
          <w:r>
            <w:t>Friday</w:t>
          </w:r>
        </w:p>
      </w:docPartBody>
    </w:docPart>
    <w:docPart>
      <w:docPartPr>
        <w:name w:val="8091A2B47DC54ACAB81F235851450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DD481-1D24-4232-9A09-89FC0ABC6A80}"/>
      </w:docPartPr>
      <w:docPartBody>
        <w:p w:rsidR="00000000" w:rsidRDefault="00C25297">
          <w:pPr>
            <w:pStyle w:val="8091A2B47DC54ACAB81F23585145086B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87D704D5C421EBB82AEEBF791D2CC">
    <w:name w:val="B0F87D704D5C421EBB82AEEBF791D2CC"/>
  </w:style>
  <w:style w:type="paragraph" w:customStyle="1" w:styleId="B40D910D2535439BB84406A2B018D1FD">
    <w:name w:val="B40D910D2535439BB84406A2B018D1FD"/>
  </w:style>
  <w:style w:type="paragraph" w:customStyle="1" w:styleId="D2C70992E3E343DCAC12422B8FFE3593">
    <w:name w:val="D2C70992E3E343DCAC12422B8FFE3593"/>
  </w:style>
  <w:style w:type="paragraph" w:customStyle="1" w:styleId="BB57F1ECFD5D4FC2AACAB9727DC930DD">
    <w:name w:val="BB57F1ECFD5D4FC2AACAB9727DC930DD"/>
  </w:style>
  <w:style w:type="paragraph" w:customStyle="1" w:styleId="454CA3C8BDF04559BFE34DD5A2509F85">
    <w:name w:val="454CA3C8BDF04559BFE34DD5A2509F85"/>
  </w:style>
  <w:style w:type="paragraph" w:customStyle="1" w:styleId="7E0E0ADAFDFF494C8BA38AAC45B6B923">
    <w:name w:val="7E0E0ADAFDFF494C8BA38AAC45B6B923"/>
  </w:style>
  <w:style w:type="paragraph" w:customStyle="1" w:styleId="8091A2B47DC54ACAB81F23585145086B">
    <w:name w:val="8091A2B47DC54ACAB81F235851450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327EA-CF3C-42DE-B88F-000425AA6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B2FF4-FE2B-405F-9CF5-E8EC5F4AA0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5FA3AE8-F597-4830-81B6-AF33C6B7B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2022-01-02T04:15:00Z</dcterms:created>
  <dcterms:modified xsi:type="dcterms:W3CDTF">2022-01-02T04:16:00Z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